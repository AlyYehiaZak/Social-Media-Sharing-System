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600" w:firstRow="0" w:lastRow="0" w:firstColumn="0" w:lastColumn="0" w:noHBand="1" w:noVBand="1"/>
      </w:tblPr>
      <w:tblGrid>
        <w:gridCol w:w="5395"/>
        <w:gridCol w:w="5395"/>
      </w:tblGrid>
      <w:tr w:rsidR="00A81248" w:rsidRPr="003A798E" w14:paraId="0801899E" w14:textId="77777777" w:rsidTr="00FB65B8">
        <w:tc>
          <w:tcPr>
            <w:tcW w:w="5395" w:type="dxa"/>
          </w:tcPr>
          <w:p w14:paraId="5A5FCCD6" w14:textId="77777777" w:rsidR="00A81248" w:rsidRPr="003A798E" w:rsidRDefault="00A81248" w:rsidP="00A81248">
            <w:pPr>
              <w:pStyle w:val="GraphicAnchor"/>
            </w:pPr>
            <w:bookmarkStart w:id="0" w:name="_Hlk120134064"/>
            <w:bookmarkEnd w:id="0"/>
          </w:p>
        </w:tc>
        <w:tc>
          <w:tcPr>
            <w:tcW w:w="5395" w:type="dxa"/>
          </w:tcPr>
          <w:p w14:paraId="28420689" w14:textId="77777777" w:rsidR="00A81248" w:rsidRPr="003A798E" w:rsidRDefault="00A81248" w:rsidP="00A81248">
            <w:pPr>
              <w:pStyle w:val="GraphicAnchor"/>
            </w:pPr>
          </w:p>
        </w:tc>
      </w:tr>
      <w:tr w:rsidR="00A81248" w:rsidRPr="003A798E" w14:paraId="5C21D96D" w14:textId="77777777" w:rsidTr="00FB65B8">
        <w:trPr>
          <w:trHeight w:val="2719"/>
        </w:trPr>
        <w:tc>
          <w:tcPr>
            <w:tcW w:w="5395" w:type="dxa"/>
          </w:tcPr>
          <w:p w14:paraId="4DB9D746" w14:textId="100824ED" w:rsidR="00CC60D5" w:rsidRPr="00261B59" w:rsidRDefault="00261B59" w:rsidP="00261B59">
            <w:pPr>
              <w:pStyle w:val="Heading1"/>
              <w:rPr>
                <w:sz w:val="52"/>
                <w:szCs w:val="52"/>
              </w:rPr>
            </w:pPr>
            <w:r>
              <w:rPr>
                <w:sz w:val="52"/>
                <w:szCs w:val="52"/>
              </w:rPr>
              <w:t>Social Media Sharing System</w:t>
            </w:r>
            <w:r w:rsidR="000A7F70">
              <w:rPr>
                <w:sz w:val="52"/>
                <w:szCs w:val="52"/>
              </w:rPr>
              <w:t xml:space="preserve"> (</w:t>
            </w:r>
            <w:proofErr w:type="spellStart"/>
            <w:r w:rsidR="000A7F70">
              <w:rPr>
                <w:sz w:val="52"/>
                <w:szCs w:val="52"/>
              </w:rPr>
              <w:t>KhafaaBot</w:t>
            </w:r>
            <w:proofErr w:type="spellEnd"/>
            <w:r w:rsidR="000A7F70">
              <w:rPr>
                <w:sz w:val="52"/>
                <w:szCs w:val="52"/>
              </w:rPr>
              <w:t>)</w:t>
            </w:r>
          </w:p>
          <w:p w14:paraId="3E092FB1" w14:textId="6AC06A6F" w:rsidR="00CC60D5" w:rsidRPr="00CC60D5" w:rsidRDefault="00CC60D5" w:rsidP="00CC60D5"/>
        </w:tc>
        <w:tc>
          <w:tcPr>
            <w:tcW w:w="5395" w:type="dxa"/>
          </w:tcPr>
          <w:p w14:paraId="0177631C" w14:textId="77777777" w:rsidR="00A81248" w:rsidRPr="003A798E" w:rsidRDefault="00A81248"/>
        </w:tc>
      </w:tr>
      <w:tr w:rsidR="00A81248" w:rsidRPr="003A798E" w14:paraId="2FF08E56" w14:textId="77777777" w:rsidTr="00FB65B8">
        <w:trPr>
          <w:trHeight w:val="8059"/>
        </w:trPr>
        <w:tc>
          <w:tcPr>
            <w:tcW w:w="5395" w:type="dxa"/>
          </w:tcPr>
          <w:p w14:paraId="199F038B" w14:textId="128C5914" w:rsidR="00A81248" w:rsidRPr="003A798E" w:rsidRDefault="00A81248"/>
        </w:tc>
        <w:tc>
          <w:tcPr>
            <w:tcW w:w="5395" w:type="dxa"/>
          </w:tcPr>
          <w:p w14:paraId="04579B61" w14:textId="65C90E41" w:rsidR="00A81248" w:rsidRPr="003A798E" w:rsidRDefault="00A81248"/>
        </w:tc>
      </w:tr>
      <w:tr w:rsidR="00A81248" w:rsidRPr="003A798E" w14:paraId="6E4A7216" w14:textId="77777777" w:rsidTr="008A7402">
        <w:trPr>
          <w:trHeight w:val="630"/>
        </w:trPr>
        <w:tc>
          <w:tcPr>
            <w:tcW w:w="5395" w:type="dxa"/>
          </w:tcPr>
          <w:p w14:paraId="3A9158A0" w14:textId="77777777" w:rsidR="00A81248" w:rsidRPr="003A798E" w:rsidRDefault="00A81248"/>
        </w:tc>
        <w:tc>
          <w:tcPr>
            <w:tcW w:w="5395" w:type="dxa"/>
          </w:tcPr>
          <w:p w14:paraId="7501D4BA" w14:textId="16EC4C28" w:rsidR="00A81248" w:rsidRPr="008A7402" w:rsidRDefault="005A4F40" w:rsidP="005A4F40">
            <w:pPr>
              <w:pStyle w:val="Heading2"/>
              <w:rPr>
                <w:sz w:val="44"/>
                <w:szCs w:val="28"/>
                <w:rtl/>
                <w:lang w:bidi="ar-EG"/>
              </w:rPr>
            </w:pPr>
            <w:r w:rsidRPr="008A7402">
              <w:rPr>
                <w:rFonts w:hint="cs"/>
                <w:sz w:val="44"/>
                <w:szCs w:val="28"/>
                <w:rtl/>
                <w:lang w:bidi="ar-EG"/>
              </w:rPr>
              <w:t xml:space="preserve">      علي يحيي زكريا فهمي</w:t>
            </w:r>
            <w:r w:rsidR="008A7402" w:rsidRPr="008A7402">
              <w:rPr>
                <w:rFonts w:hint="cs"/>
                <w:sz w:val="44"/>
                <w:szCs w:val="28"/>
                <w:rtl/>
                <w:lang w:bidi="ar-EG"/>
              </w:rPr>
              <w:t xml:space="preserve">             </w:t>
            </w:r>
            <w:r w:rsidRPr="008A7402">
              <w:rPr>
                <w:rFonts w:hint="cs"/>
                <w:sz w:val="44"/>
                <w:szCs w:val="28"/>
                <w:rtl/>
                <w:lang w:bidi="ar-EG"/>
              </w:rPr>
              <w:t xml:space="preserve"> 2021170820</w:t>
            </w:r>
          </w:p>
          <w:p w14:paraId="624AE545" w14:textId="10E802FB" w:rsidR="00A81248" w:rsidRPr="008A7402" w:rsidRDefault="008A7402" w:rsidP="008A7402">
            <w:pPr>
              <w:pStyle w:val="Heading2"/>
              <w:rPr>
                <w:sz w:val="44"/>
                <w:szCs w:val="28"/>
              </w:rPr>
            </w:pPr>
            <w:r w:rsidRPr="008A7402">
              <w:rPr>
                <w:rFonts w:hint="cs"/>
                <w:sz w:val="44"/>
                <w:szCs w:val="28"/>
                <w:rtl/>
              </w:rPr>
              <w:t>احمد سامح احمد مختار              2021170802</w:t>
            </w:r>
          </w:p>
        </w:tc>
      </w:tr>
      <w:tr w:rsidR="00A81248" w:rsidRPr="003A798E" w14:paraId="7DB520BC" w14:textId="77777777" w:rsidTr="00FB65B8">
        <w:trPr>
          <w:trHeight w:val="1402"/>
        </w:trPr>
        <w:tc>
          <w:tcPr>
            <w:tcW w:w="5395" w:type="dxa"/>
          </w:tcPr>
          <w:p w14:paraId="3907B705" w14:textId="7B79BF17" w:rsidR="00A81248" w:rsidRPr="003A798E" w:rsidRDefault="00A81248"/>
        </w:tc>
        <w:tc>
          <w:tcPr>
            <w:tcW w:w="5395" w:type="dxa"/>
          </w:tcPr>
          <w:p w14:paraId="78050C8F" w14:textId="5CC4BDD2" w:rsidR="00A81248" w:rsidRPr="008A7402" w:rsidRDefault="008A7402" w:rsidP="00A81248">
            <w:pPr>
              <w:pStyle w:val="Heading2"/>
              <w:rPr>
                <w:sz w:val="44"/>
                <w:szCs w:val="28"/>
              </w:rPr>
            </w:pPr>
            <w:r w:rsidRPr="008A7402">
              <w:rPr>
                <w:rFonts w:hint="cs"/>
                <w:sz w:val="44"/>
                <w:szCs w:val="28"/>
                <w:rtl/>
              </w:rPr>
              <w:t>فادي مجدي زكي ابراهيم            2021170824</w:t>
            </w:r>
            <w:r w:rsidR="00C66528" w:rsidRPr="008A7402">
              <w:rPr>
                <w:sz w:val="44"/>
                <w:szCs w:val="28"/>
              </w:rPr>
              <w:t xml:space="preserve"> </w:t>
            </w:r>
          </w:p>
          <w:p w14:paraId="27AB8682" w14:textId="6AC52984" w:rsidR="008A7402" w:rsidRPr="004A04D7" w:rsidRDefault="004A04D7" w:rsidP="004A04D7">
            <w:pPr>
              <w:pStyle w:val="Heading2"/>
              <w:rPr>
                <w:sz w:val="28"/>
                <w:szCs w:val="28"/>
                <w:rtl/>
                <w:lang w:bidi="ar-EG"/>
              </w:rPr>
            </w:pPr>
            <w:r>
              <w:rPr>
                <w:rFonts w:hint="cs"/>
                <w:sz w:val="28"/>
                <w:szCs w:val="28"/>
                <w:rtl/>
                <w:lang w:bidi="ar-EG"/>
              </w:rPr>
              <w:t>احمد طارق محمد كمال              2021170804</w:t>
            </w:r>
          </w:p>
          <w:p w14:paraId="3B8E2D2D" w14:textId="2AE2E8D7" w:rsidR="008A7402" w:rsidRDefault="00CD37E0" w:rsidP="00CD37E0">
            <w:pPr>
              <w:pStyle w:val="Heading2"/>
              <w:rPr>
                <w:sz w:val="44"/>
                <w:szCs w:val="28"/>
                <w:rtl/>
              </w:rPr>
            </w:pPr>
            <w:r>
              <w:rPr>
                <w:rFonts w:hint="cs"/>
                <w:sz w:val="44"/>
                <w:szCs w:val="28"/>
                <w:rtl/>
              </w:rPr>
              <w:t xml:space="preserve">كريم </w:t>
            </w:r>
            <w:r w:rsidR="000D55BE">
              <w:rPr>
                <w:rFonts w:hint="cs"/>
                <w:sz w:val="44"/>
                <w:szCs w:val="28"/>
                <w:rtl/>
              </w:rPr>
              <w:t>فؤاد شهب محمد</w:t>
            </w:r>
            <w:r w:rsidR="00E02D3C">
              <w:rPr>
                <w:rFonts w:hint="cs"/>
                <w:sz w:val="44"/>
                <w:szCs w:val="28"/>
                <w:rtl/>
              </w:rPr>
              <w:t xml:space="preserve">                </w:t>
            </w:r>
            <w:r w:rsidR="000D55BE">
              <w:rPr>
                <w:rFonts w:hint="cs"/>
                <w:sz w:val="44"/>
                <w:szCs w:val="28"/>
                <w:rtl/>
              </w:rPr>
              <w:t xml:space="preserve"> 20211708</w:t>
            </w:r>
            <w:r w:rsidR="00E02D3C">
              <w:rPr>
                <w:rFonts w:hint="cs"/>
                <w:sz w:val="44"/>
                <w:szCs w:val="28"/>
                <w:rtl/>
              </w:rPr>
              <w:t>26</w:t>
            </w:r>
          </w:p>
          <w:p w14:paraId="74BFD0AB" w14:textId="15C82BE8" w:rsidR="006B1189" w:rsidRPr="00ED0316" w:rsidRDefault="00F158A8" w:rsidP="00ED0316">
            <w:pPr>
              <w:pStyle w:val="Heading2"/>
              <w:rPr>
                <w:b/>
                <w:bCs/>
                <w:lang w:bidi="ar-EG"/>
              </w:rPr>
            </w:pPr>
            <w:r w:rsidRPr="00ED0316">
              <w:rPr>
                <w:rFonts w:hint="cs"/>
                <w:rtl/>
              </w:rPr>
              <w:t>عبدالله أحمد شحاته هلال</w:t>
            </w:r>
            <w:r w:rsidR="00EC2B19" w:rsidRPr="00ED0316">
              <w:rPr>
                <w:rFonts w:hint="cs"/>
                <w:rtl/>
              </w:rPr>
              <w:t xml:space="preserve">                 </w:t>
            </w:r>
            <w:r w:rsidR="00EC2B19" w:rsidRPr="00800053">
              <w:rPr>
                <w:rFonts w:hint="cs"/>
                <w:sz w:val="28"/>
                <w:szCs w:val="28"/>
                <w:rtl/>
              </w:rPr>
              <w:t>202</w:t>
            </w:r>
            <w:r w:rsidR="004557C9" w:rsidRPr="00800053">
              <w:rPr>
                <w:rFonts w:hint="cs"/>
                <w:sz w:val="28"/>
                <w:szCs w:val="28"/>
                <w:rtl/>
              </w:rPr>
              <w:t>11708</w:t>
            </w:r>
            <w:r>
              <w:rPr>
                <w:rFonts w:hint="cs"/>
                <w:sz w:val="28"/>
                <w:szCs w:val="28"/>
                <w:rtl/>
              </w:rPr>
              <w:t>19</w:t>
            </w:r>
          </w:p>
        </w:tc>
      </w:tr>
    </w:tbl>
    <w:p w14:paraId="0C62EE97" w14:textId="4E16C681" w:rsidR="00F158A8" w:rsidRDefault="006F508F" w:rsidP="001B2CF3">
      <w:pPr>
        <w:bidi/>
        <w:rPr>
          <w:rtl/>
        </w:rPr>
      </w:pPr>
      <w:r w:rsidRPr="003A798E">
        <w:rPr>
          <w:noProof/>
          <w:lang w:eastAsia="en-AU"/>
        </w:rPr>
        <mc:AlternateContent>
          <mc:Choice Requires="wpg">
            <w:drawing>
              <wp:anchor distT="0" distB="0" distL="114300" distR="114300" simplePos="0" relativeHeight="251659264" behindDoc="1" locked="0" layoutInCell="1" allowOverlap="1" wp14:anchorId="5A673482" wp14:editId="2BF88A28">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A78D74E"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r w:rsidR="006B1189">
        <w:rPr>
          <w:rFonts w:hint="cs"/>
          <w:rtl/>
        </w:rPr>
        <w:t xml:space="preserve">          </w:t>
      </w:r>
      <w:r w:rsidR="00800053">
        <w:rPr>
          <w:rFonts w:hint="cs"/>
          <w:rtl/>
        </w:rPr>
        <w:t xml:space="preserve">          </w:t>
      </w:r>
      <w:r w:rsidR="00F158A8">
        <w:t xml:space="preserve">                          </w:t>
      </w:r>
      <w:r w:rsidR="00800053">
        <w:rPr>
          <w:rFonts w:hint="cs"/>
          <w:rtl/>
        </w:rPr>
        <w:t xml:space="preserve"> </w:t>
      </w:r>
      <w:r w:rsidR="00F158A8">
        <w:t xml:space="preserve">         </w:t>
      </w:r>
      <w:r w:rsidR="001B2CF3">
        <w:t xml:space="preserve">     </w:t>
      </w:r>
      <w:r w:rsidR="006B1189">
        <w:t xml:space="preserve">   SWE   </w:t>
      </w:r>
    </w:p>
    <w:p w14:paraId="6958BD89" w14:textId="2FCB1A4E" w:rsidR="00ED0316" w:rsidRDefault="00F158A8" w:rsidP="00ED0316">
      <w:pPr>
        <w:bidi/>
      </w:pPr>
      <w:r>
        <w:t>Team Id :</w:t>
      </w:r>
      <w:r w:rsidR="00824372">
        <w:t xml:space="preserve"> </w:t>
      </w:r>
      <w:r w:rsidR="00563AE9">
        <w:t>3</w:t>
      </w:r>
      <w:r w:rsidR="006B1189">
        <w:t xml:space="preserve"> </w:t>
      </w:r>
      <w:r>
        <w:t xml:space="preserve">                         </w:t>
      </w:r>
      <w:r w:rsidR="006B1189">
        <w:t xml:space="preserve">               </w:t>
      </w:r>
      <w:r w:rsidR="000933F8">
        <w:t xml:space="preserve">  </w:t>
      </w:r>
    </w:p>
    <w:p w14:paraId="12585127" w14:textId="77777777" w:rsidR="00ED0316" w:rsidRDefault="00ED0316" w:rsidP="00ED0316"/>
    <w:p w14:paraId="06328249" w14:textId="77777777" w:rsidR="00261B59" w:rsidRDefault="00261B59" w:rsidP="00ED0316"/>
    <w:p w14:paraId="1A135785" w14:textId="4554A027" w:rsidR="00261B59" w:rsidRDefault="00261B59" w:rsidP="00261B59">
      <w:pPr>
        <w:pStyle w:val="Heading1"/>
        <w:rPr>
          <w:sz w:val="56"/>
          <w:szCs w:val="24"/>
        </w:rPr>
      </w:pPr>
      <w:r w:rsidRPr="00261B59">
        <w:rPr>
          <w:sz w:val="56"/>
          <w:szCs w:val="24"/>
        </w:rPr>
        <w:lastRenderedPageBreak/>
        <w:t>Use Case Diagram</w:t>
      </w:r>
    </w:p>
    <w:p w14:paraId="01E39C3F" w14:textId="5BB92BDA" w:rsidR="00261B59" w:rsidRDefault="00CE2BC0" w:rsidP="00261B59">
      <w:pPr>
        <w:pStyle w:val="Heading1"/>
      </w:pPr>
      <w:r>
        <w:rPr>
          <w:noProof/>
        </w:rPr>
        <w:drawing>
          <wp:inline distT="0" distB="0" distL="0" distR="0" wp14:anchorId="3F345678" wp14:editId="7A67D617">
            <wp:extent cx="6978015" cy="3876675"/>
            <wp:effectExtent l="0" t="0" r="0" b="9525"/>
            <wp:docPr id="15961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78402" cy="3876890"/>
                    </a:xfrm>
                    <a:prstGeom prst="rect">
                      <a:avLst/>
                    </a:prstGeom>
                    <a:noFill/>
                    <a:ln>
                      <a:noFill/>
                    </a:ln>
                  </pic:spPr>
                </pic:pic>
              </a:graphicData>
            </a:graphic>
          </wp:inline>
        </w:drawing>
      </w:r>
    </w:p>
    <w:p w14:paraId="5821C315" w14:textId="77777777" w:rsidR="002A6A57" w:rsidRDefault="002A6A57" w:rsidP="00510DA4">
      <w:pPr>
        <w:pStyle w:val="Heading1"/>
        <w:rPr>
          <w:b w:val="0"/>
          <w:bCs/>
          <w:sz w:val="56"/>
          <w:szCs w:val="24"/>
        </w:rPr>
      </w:pPr>
    </w:p>
    <w:p w14:paraId="6FDF219F" w14:textId="77777777" w:rsidR="002A6A57" w:rsidRDefault="002A6A57" w:rsidP="00510DA4">
      <w:pPr>
        <w:pStyle w:val="Heading1"/>
        <w:rPr>
          <w:b w:val="0"/>
          <w:bCs/>
          <w:sz w:val="56"/>
          <w:szCs w:val="24"/>
        </w:rPr>
      </w:pPr>
    </w:p>
    <w:p w14:paraId="1BFD0D50" w14:textId="77777777" w:rsidR="002A6A57" w:rsidRDefault="002A6A57" w:rsidP="00510DA4">
      <w:pPr>
        <w:pStyle w:val="Heading1"/>
        <w:rPr>
          <w:b w:val="0"/>
          <w:bCs/>
          <w:sz w:val="56"/>
          <w:szCs w:val="24"/>
        </w:rPr>
      </w:pPr>
    </w:p>
    <w:p w14:paraId="1DFA33DE" w14:textId="77777777" w:rsidR="002A6A57" w:rsidRDefault="002A6A57" w:rsidP="00510DA4">
      <w:pPr>
        <w:pStyle w:val="Heading1"/>
        <w:rPr>
          <w:b w:val="0"/>
          <w:bCs/>
          <w:sz w:val="56"/>
          <w:szCs w:val="24"/>
        </w:rPr>
      </w:pPr>
    </w:p>
    <w:p w14:paraId="440B7454" w14:textId="77777777" w:rsidR="003C7BF8" w:rsidRDefault="003C7BF8" w:rsidP="003C7BF8"/>
    <w:p w14:paraId="25E54C64" w14:textId="77777777" w:rsidR="003C7BF8" w:rsidRDefault="003C7BF8" w:rsidP="003C7BF8"/>
    <w:p w14:paraId="502A9A8E" w14:textId="77777777" w:rsidR="003C7BF8" w:rsidRDefault="003C7BF8" w:rsidP="003C7BF8"/>
    <w:p w14:paraId="55EC6779" w14:textId="77777777" w:rsidR="003C7BF8" w:rsidRDefault="003C7BF8" w:rsidP="003C7BF8"/>
    <w:p w14:paraId="64F7C18F" w14:textId="77777777" w:rsidR="003C7BF8" w:rsidRDefault="003C7BF8" w:rsidP="003C7BF8"/>
    <w:p w14:paraId="3CB664D9" w14:textId="77777777" w:rsidR="003C7BF8" w:rsidRDefault="003C7BF8" w:rsidP="003C7BF8"/>
    <w:p w14:paraId="24A70D48" w14:textId="77777777" w:rsidR="003C7BF8" w:rsidRDefault="003C7BF8" w:rsidP="003C7BF8"/>
    <w:p w14:paraId="3F4B2786" w14:textId="77777777" w:rsidR="003C7BF8" w:rsidRDefault="003C7BF8" w:rsidP="003C7BF8"/>
    <w:p w14:paraId="1D80344A" w14:textId="77777777" w:rsidR="003C7BF8" w:rsidRDefault="003C7BF8" w:rsidP="003C7BF8"/>
    <w:p w14:paraId="16B0D222" w14:textId="77777777" w:rsidR="003C7BF8" w:rsidRDefault="003C7BF8" w:rsidP="003C7BF8"/>
    <w:p w14:paraId="1DC401C7" w14:textId="77777777" w:rsidR="003C7BF8" w:rsidRPr="003C7BF8" w:rsidRDefault="003C7BF8" w:rsidP="003C7BF8"/>
    <w:p w14:paraId="56A7FE53" w14:textId="55F4735A" w:rsidR="00510DA4" w:rsidRDefault="00510DA4" w:rsidP="00510DA4">
      <w:pPr>
        <w:pStyle w:val="Heading1"/>
        <w:rPr>
          <w:b w:val="0"/>
          <w:bCs/>
          <w:sz w:val="56"/>
          <w:szCs w:val="24"/>
        </w:rPr>
      </w:pPr>
      <w:r w:rsidRPr="00E93A42">
        <w:rPr>
          <w:b w:val="0"/>
          <w:bCs/>
          <w:sz w:val="56"/>
          <w:szCs w:val="24"/>
        </w:rPr>
        <w:t xml:space="preserve">Use Case </w:t>
      </w:r>
      <w:r w:rsidR="00AE0747" w:rsidRPr="00E93A42">
        <w:rPr>
          <w:b w:val="0"/>
          <w:bCs/>
          <w:sz w:val="56"/>
          <w:szCs w:val="24"/>
        </w:rPr>
        <w:t>Explanation</w:t>
      </w:r>
    </w:p>
    <w:p w14:paraId="1B3225DC" w14:textId="77777777" w:rsidR="002A6A57" w:rsidRPr="002A6A57" w:rsidRDefault="002A6A57" w:rsidP="002A6A57"/>
    <w:p w14:paraId="257AEFDD" w14:textId="51609AFE" w:rsidR="00261B59" w:rsidRDefault="00510DA4" w:rsidP="00261B59">
      <w:r w:rsidRPr="00E93A42">
        <w:rPr>
          <w:b/>
          <w:bCs/>
        </w:rPr>
        <w:t xml:space="preserve">Read Topic </w:t>
      </w:r>
      <w:proofErr w:type="gramStart"/>
      <w:r w:rsidRPr="00E93A42">
        <w:rPr>
          <w:b/>
          <w:bCs/>
        </w:rPr>
        <w:t>From</w:t>
      </w:r>
      <w:proofErr w:type="gramEnd"/>
      <w:r w:rsidRPr="00E93A42">
        <w:rPr>
          <w:b/>
          <w:bCs/>
        </w:rPr>
        <w:t xml:space="preserve"> Excel:</w:t>
      </w:r>
      <w:r>
        <w:t xml:space="preserve"> The program opens up</w:t>
      </w:r>
      <w:r w:rsidR="00717DB9">
        <w:t xml:space="preserve"> a notepad found in Project Directory that reads the row to be read in Excel. Then it opens the excel sheet and extracts the topic of the quote from the cell. And finishes by updating the notepad to read the next row in the next run.</w:t>
      </w:r>
    </w:p>
    <w:p w14:paraId="22B08051" w14:textId="77777777" w:rsidR="00717DB9" w:rsidRDefault="00717DB9" w:rsidP="00261B59"/>
    <w:p w14:paraId="2F74FD6D" w14:textId="215DCB4E" w:rsidR="00717DB9" w:rsidRDefault="00717DB9" w:rsidP="00261B59">
      <w:r w:rsidRPr="00E93A42">
        <w:rPr>
          <w:b/>
          <w:bCs/>
        </w:rPr>
        <w:t xml:space="preserve">Get Quote </w:t>
      </w:r>
      <w:proofErr w:type="gramStart"/>
      <w:r w:rsidRPr="00E93A42">
        <w:rPr>
          <w:b/>
          <w:bCs/>
        </w:rPr>
        <w:t>From</w:t>
      </w:r>
      <w:proofErr w:type="gramEnd"/>
      <w:r w:rsidRPr="00E93A42">
        <w:rPr>
          <w:b/>
          <w:bCs/>
        </w:rPr>
        <w:t xml:space="preserve"> ChatGPT:</w:t>
      </w:r>
      <w:r>
        <w:t xml:space="preserve"> The program asks ChatGPT to provide it a quote with the given quote topic and saves the quote responded by ChatGPT in a variable.</w:t>
      </w:r>
    </w:p>
    <w:p w14:paraId="7D8CFA0F" w14:textId="77777777" w:rsidR="00717DB9" w:rsidRDefault="00717DB9" w:rsidP="00261B59"/>
    <w:p w14:paraId="625199B8" w14:textId="2C875840" w:rsidR="00717DB9" w:rsidRDefault="003317FD" w:rsidP="00261B59">
      <w:r>
        <w:rPr>
          <w:b/>
          <w:bCs/>
        </w:rPr>
        <w:t>Create</w:t>
      </w:r>
      <w:r w:rsidR="00717DB9" w:rsidRPr="00E93A42">
        <w:rPr>
          <w:b/>
          <w:bCs/>
        </w:rPr>
        <w:t xml:space="preserve"> Image </w:t>
      </w:r>
      <w:proofErr w:type="gramStart"/>
      <w:r>
        <w:rPr>
          <w:b/>
          <w:bCs/>
        </w:rPr>
        <w:t>In</w:t>
      </w:r>
      <w:proofErr w:type="gramEnd"/>
      <w:r w:rsidR="00717DB9" w:rsidRPr="00E93A42">
        <w:rPr>
          <w:b/>
          <w:bCs/>
        </w:rPr>
        <w:t xml:space="preserve"> Ideogram:</w:t>
      </w:r>
      <w:r w:rsidR="00717DB9">
        <w:t xml:space="preserve"> The program goes to an AI image generation site (Ideogram) and writes a prompt to generate an image with the quote written on it. </w:t>
      </w:r>
    </w:p>
    <w:p w14:paraId="62F28347" w14:textId="77777777" w:rsidR="003317FD" w:rsidRDefault="003317FD" w:rsidP="00261B59"/>
    <w:p w14:paraId="6AA596A1" w14:textId="3EEEA9B5" w:rsidR="003317FD" w:rsidRDefault="003317FD" w:rsidP="00261B59">
      <w:r w:rsidRPr="003317FD">
        <w:rPr>
          <w:b/>
          <w:bCs/>
        </w:rPr>
        <w:t>Download From Ideogram:</w:t>
      </w:r>
      <w:r>
        <w:t xml:space="preserve"> After the generated image is complete, the program extracts the image and saves it in the Downloads Folder.</w:t>
      </w:r>
    </w:p>
    <w:p w14:paraId="2D31B08D" w14:textId="77777777" w:rsidR="00717DB9" w:rsidRDefault="00717DB9" w:rsidP="00261B59"/>
    <w:p w14:paraId="7BE49EC2" w14:textId="634B1F65" w:rsidR="00717DB9" w:rsidRDefault="00717DB9" w:rsidP="00261B59">
      <w:r w:rsidRPr="00E93A42">
        <w:rPr>
          <w:b/>
          <w:bCs/>
        </w:rPr>
        <w:t>Post On Instagram</w:t>
      </w:r>
      <w:r w:rsidR="00142239">
        <w:rPr>
          <w:b/>
          <w:bCs/>
        </w:rPr>
        <w:t>, Twitter and Reddit</w:t>
      </w:r>
      <w:r w:rsidRPr="00E93A42">
        <w:rPr>
          <w:b/>
          <w:bCs/>
        </w:rPr>
        <w:t>:</w:t>
      </w:r>
      <w:r>
        <w:t xml:space="preserve"> The program browses the Downloads Folder for the last downloaded image and posts it </w:t>
      </w:r>
      <w:r w:rsidR="00142239">
        <w:t>on different social media platforms.</w:t>
      </w:r>
    </w:p>
    <w:p w14:paraId="404D32A6" w14:textId="77777777" w:rsidR="002B1DD7" w:rsidRDefault="002B1DD7" w:rsidP="00261B59"/>
    <w:p w14:paraId="29558D49" w14:textId="1B5AA9ED" w:rsidR="00142239" w:rsidRPr="00261B59" w:rsidRDefault="00142239" w:rsidP="00261B59">
      <w:r w:rsidRPr="00EE5325">
        <w:rPr>
          <w:b/>
          <w:bCs/>
        </w:rPr>
        <w:t>Notify Account Owner Via Email:</w:t>
      </w:r>
      <w:r>
        <w:t xml:space="preserve"> After posting is successful, the program sends an email to the account owner of these social media accounts and notifies them of the topic of the quote that was posted.</w:t>
      </w:r>
    </w:p>
    <w:sectPr w:rsidR="00142239" w:rsidRPr="00261B59" w:rsidSect="002103FB">
      <w:footerReference w:type="even" r:id="rId8"/>
      <w:footerReference w:type="default" r:id="rId9"/>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8119A0" w14:textId="77777777" w:rsidR="00A05BA7" w:rsidRDefault="00A05BA7" w:rsidP="001205A1">
      <w:r>
        <w:separator/>
      </w:r>
    </w:p>
  </w:endnote>
  <w:endnote w:type="continuationSeparator" w:id="0">
    <w:p w14:paraId="0B1196BD" w14:textId="77777777" w:rsidR="00A05BA7" w:rsidRDefault="00A05BA7"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97884697"/>
      <w:docPartObj>
        <w:docPartGallery w:val="Page Numbers (Bottom of Page)"/>
        <w:docPartUnique/>
      </w:docPartObj>
    </w:sdtPr>
    <w:sdtContent>
      <w:p w14:paraId="531464CD"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506BECE8"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41358343"/>
      <w:docPartObj>
        <w:docPartGallery w:val="Page Numbers (Bottom of Page)"/>
        <w:docPartUnique/>
      </w:docPartObj>
    </w:sdtPr>
    <w:sdtContent>
      <w:p w14:paraId="7179D810"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4BE9ECD5" w14:textId="77777777" w:rsidTr="005F4F46">
      <w:tc>
        <w:tcPr>
          <w:tcW w:w="5395" w:type="dxa"/>
        </w:tcPr>
        <w:p w14:paraId="6A62CD01" w14:textId="281F8D62" w:rsidR="00F158A8" w:rsidRPr="004A04D7" w:rsidRDefault="00F158A8" w:rsidP="00F158A8">
          <w:pPr>
            <w:pStyle w:val="Footer"/>
            <w:rPr>
              <w:color w:val="7F7F7F" w:themeColor="text1" w:themeTint="80"/>
            </w:rPr>
          </w:pPr>
          <w:r>
            <w:rPr>
              <w:color w:val="7F7F7F" w:themeColor="text1" w:themeTint="80"/>
            </w:rPr>
            <w:t>SW Requirements</w:t>
          </w:r>
        </w:p>
      </w:tc>
      <w:tc>
        <w:tcPr>
          <w:tcW w:w="5395" w:type="dxa"/>
        </w:tcPr>
        <w:p w14:paraId="6B5F8E7B" w14:textId="77777777" w:rsidR="001205A1" w:rsidRPr="001205A1" w:rsidRDefault="001205A1" w:rsidP="001205A1">
          <w:pPr>
            <w:pStyle w:val="Footer"/>
          </w:pPr>
          <w:r w:rsidRPr="001205A1">
            <w:t xml:space="preserve">   </w:t>
          </w:r>
        </w:p>
      </w:tc>
    </w:tr>
  </w:tbl>
  <w:p w14:paraId="682F93CC"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A7B558" w14:textId="77777777" w:rsidR="00A05BA7" w:rsidRDefault="00A05BA7" w:rsidP="001205A1">
      <w:r>
        <w:separator/>
      </w:r>
    </w:p>
  </w:footnote>
  <w:footnote w:type="continuationSeparator" w:id="0">
    <w:p w14:paraId="70088490" w14:textId="77777777" w:rsidR="00A05BA7" w:rsidRDefault="00A05BA7"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A4140"/>
    <w:multiLevelType w:val="hybridMultilevel"/>
    <w:tmpl w:val="086C77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A21552B"/>
    <w:multiLevelType w:val="hybridMultilevel"/>
    <w:tmpl w:val="574A4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36076"/>
    <w:multiLevelType w:val="hybridMultilevel"/>
    <w:tmpl w:val="AB32324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108F7638"/>
    <w:multiLevelType w:val="hybridMultilevel"/>
    <w:tmpl w:val="1EE0E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959EF"/>
    <w:multiLevelType w:val="hybridMultilevel"/>
    <w:tmpl w:val="E6DAE7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1E70CBA"/>
    <w:multiLevelType w:val="hybridMultilevel"/>
    <w:tmpl w:val="E748668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25B726BC"/>
    <w:multiLevelType w:val="hybridMultilevel"/>
    <w:tmpl w:val="43E28F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5CC7EA7"/>
    <w:multiLevelType w:val="hybridMultilevel"/>
    <w:tmpl w:val="2D7C3E9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461E3CFD"/>
    <w:multiLevelType w:val="hybridMultilevel"/>
    <w:tmpl w:val="D16A50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647400A3"/>
    <w:multiLevelType w:val="hybridMultilevel"/>
    <w:tmpl w:val="25B4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5798A"/>
    <w:multiLevelType w:val="hybridMultilevel"/>
    <w:tmpl w:val="EF8457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7E16784F"/>
    <w:multiLevelType w:val="hybridMultilevel"/>
    <w:tmpl w:val="6B760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3298280">
    <w:abstractNumId w:val="9"/>
  </w:num>
  <w:num w:numId="2" w16cid:durableId="374500532">
    <w:abstractNumId w:val="10"/>
  </w:num>
  <w:num w:numId="3" w16cid:durableId="1405878668">
    <w:abstractNumId w:val="0"/>
  </w:num>
  <w:num w:numId="4" w16cid:durableId="346296404">
    <w:abstractNumId w:val="5"/>
  </w:num>
  <w:num w:numId="5" w16cid:durableId="1550189524">
    <w:abstractNumId w:val="4"/>
  </w:num>
  <w:num w:numId="6" w16cid:durableId="420880150">
    <w:abstractNumId w:val="7"/>
  </w:num>
  <w:num w:numId="7" w16cid:durableId="1688827800">
    <w:abstractNumId w:val="8"/>
  </w:num>
  <w:num w:numId="8" w16cid:durableId="1206722144">
    <w:abstractNumId w:val="2"/>
  </w:num>
  <w:num w:numId="9" w16cid:durableId="420838145">
    <w:abstractNumId w:val="6"/>
  </w:num>
  <w:num w:numId="10" w16cid:durableId="1130444036">
    <w:abstractNumId w:val="3"/>
  </w:num>
  <w:num w:numId="11" w16cid:durableId="640817156">
    <w:abstractNumId w:val="11"/>
  </w:num>
  <w:num w:numId="12" w16cid:durableId="1800996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F40"/>
    <w:rsid w:val="000027A3"/>
    <w:rsid w:val="00016E41"/>
    <w:rsid w:val="00024017"/>
    <w:rsid w:val="00034A5D"/>
    <w:rsid w:val="00056C81"/>
    <w:rsid w:val="00057A48"/>
    <w:rsid w:val="000933F8"/>
    <w:rsid w:val="00096DFE"/>
    <w:rsid w:val="00097338"/>
    <w:rsid w:val="000A271A"/>
    <w:rsid w:val="000A7F70"/>
    <w:rsid w:val="000C4ED1"/>
    <w:rsid w:val="000C66B6"/>
    <w:rsid w:val="000D55BE"/>
    <w:rsid w:val="000D56B8"/>
    <w:rsid w:val="000E29EC"/>
    <w:rsid w:val="000F3CDB"/>
    <w:rsid w:val="0011470D"/>
    <w:rsid w:val="001173F8"/>
    <w:rsid w:val="001205A1"/>
    <w:rsid w:val="00123766"/>
    <w:rsid w:val="00123C63"/>
    <w:rsid w:val="00124590"/>
    <w:rsid w:val="001314BC"/>
    <w:rsid w:val="00141391"/>
    <w:rsid w:val="00142239"/>
    <w:rsid w:val="00142538"/>
    <w:rsid w:val="00146F5C"/>
    <w:rsid w:val="00151017"/>
    <w:rsid w:val="00154C69"/>
    <w:rsid w:val="00154D3B"/>
    <w:rsid w:val="001751BA"/>
    <w:rsid w:val="001A4E5D"/>
    <w:rsid w:val="001B2CF3"/>
    <w:rsid w:val="001C12D8"/>
    <w:rsid w:val="001C27EE"/>
    <w:rsid w:val="001C7D16"/>
    <w:rsid w:val="001D4F03"/>
    <w:rsid w:val="002079CD"/>
    <w:rsid w:val="002103FB"/>
    <w:rsid w:val="002136DE"/>
    <w:rsid w:val="00240515"/>
    <w:rsid w:val="002445E7"/>
    <w:rsid w:val="00254C30"/>
    <w:rsid w:val="00261B59"/>
    <w:rsid w:val="00266D2C"/>
    <w:rsid w:val="002877E8"/>
    <w:rsid w:val="00292C07"/>
    <w:rsid w:val="00294687"/>
    <w:rsid w:val="002A4453"/>
    <w:rsid w:val="002A6A57"/>
    <w:rsid w:val="002B1DD7"/>
    <w:rsid w:val="002C1F26"/>
    <w:rsid w:val="002E7C4E"/>
    <w:rsid w:val="0031055C"/>
    <w:rsid w:val="00311BEA"/>
    <w:rsid w:val="00326B92"/>
    <w:rsid w:val="003317FD"/>
    <w:rsid w:val="003423FC"/>
    <w:rsid w:val="00360A9D"/>
    <w:rsid w:val="00364DB0"/>
    <w:rsid w:val="00371EE1"/>
    <w:rsid w:val="00372B16"/>
    <w:rsid w:val="00375B59"/>
    <w:rsid w:val="00380706"/>
    <w:rsid w:val="0038106B"/>
    <w:rsid w:val="003A22D7"/>
    <w:rsid w:val="003A798E"/>
    <w:rsid w:val="003C4DB3"/>
    <w:rsid w:val="003C7BF8"/>
    <w:rsid w:val="003E005D"/>
    <w:rsid w:val="003F4D07"/>
    <w:rsid w:val="004127E2"/>
    <w:rsid w:val="004156C5"/>
    <w:rsid w:val="00417DF3"/>
    <w:rsid w:val="004255D8"/>
    <w:rsid w:val="00425A99"/>
    <w:rsid w:val="00427BC2"/>
    <w:rsid w:val="004335CB"/>
    <w:rsid w:val="00434709"/>
    <w:rsid w:val="004443F8"/>
    <w:rsid w:val="004557C9"/>
    <w:rsid w:val="0046310F"/>
    <w:rsid w:val="0047188D"/>
    <w:rsid w:val="004A04D7"/>
    <w:rsid w:val="004A6C81"/>
    <w:rsid w:val="004C1642"/>
    <w:rsid w:val="004E2BEC"/>
    <w:rsid w:val="004E6491"/>
    <w:rsid w:val="004F4E95"/>
    <w:rsid w:val="00510DA4"/>
    <w:rsid w:val="00525619"/>
    <w:rsid w:val="00532D8E"/>
    <w:rsid w:val="00543EF4"/>
    <w:rsid w:val="00545DDE"/>
    <w:rsid w:val="00556DD1"/>
    <w:rsid w:val="0055764F"/>
    <w:rsid w:val="0056076F"/>
    <w:rsid w:val="00563AE9"/>
    <w:rsid w:val="00570756"/>
    <w:rsid w:val="00582912"/>
    <w:rsid w:val="00583CD4"/>
    <w:rsid w:val="00585390"/>
    <w:rsid w:val="005A4F40"/>
    <w:rsid w:val="005A59B3"/>
    <w:rsid w:val="005C3000"/>
    <w:rsid w:val="005D34C9"/>
    <w:rsid w:val="005E2DCC"/>
    <w:rsid w:val="005E6B25"/>
    <w:rsid w:val="005F377E"/>
    <w:rsid w:val="005F4F46"/>
    <w:rsid w:val="005F6046"/>
    <w:rsid w:val="00600187"/>
    <w:rsid w:val="006256EE"/>
    <w:rsid w:val="00627779"/>
    <w:rsid w:val="00632B27"/>
    <w:rsid w:val="0063771D"/>
    <w:rsid w:val="00653AA6"/>
    <w:rsid w:val="00657ABF"/>
    <w:rsid w:val="006A47EF"/>
    <w:rsid w:val="006B1189"/>
    <w:rsid w:val="006B65A8"/>
    <w:rsid w:val="006B783E"/>
    <w:rsid w:val="006C60E6"/>
    <w:rsid w:val="006C7661"/>
    <w:rsid w:val="006D05AB"/>
    <w:rsid w:val="006D0613"/>
    <w:rsid w:val="006E3BE8"/>
    <w:rsid w:val="006F508F"/>
    <w:rsid w:val="007003B6"/>
    <w:rsid w:val="00706C08"/>
    <w:rsid w:val="00712057"/>
    <w:rsid w:val="00717DB9"/>
    <w:rsid w:val="00720A2C"/>
    <w:rsid w:val="007300A4"/>
    <w:rsid w:val="00734286"/>
    <w:rsid w:val="00762C09"/>
    <w:rsid w:val="0077006A"/>
    <w:rsid w:val="0077258D"/>
    <w:rsid w:val="00774246"/>
    <w:rsid w:val="007822AA"/>
    <w:rsid w:val="007B0740"/>
    <w:rsid w:val="007C1BAB"/>
    <w:rsid w:val="007C64C7"/>
    <w:rsid w:val="007C71E2"/>
    <w:rsid w:val="007F1876"/>
    <w:rsid w:val="007F2DB0"/>
    <w:rsid w:val="00800053"/>
    <w:rsid w:val="00804917"/>
    <w:rsid w:val="00813B5A"/>
    <w:rsid w:val="00814B75"/>
    <w:rsid w:val="00815356"/>
    <w:rsid w:val="00816F1C"/>
    <w:rsid w:val="00823DC4"/>
    <w:rsid w:val="00824372"/>
    <w:rsid w:val="0082704F"/>
    <w:rsid w:val="008413B9"/>
    <w:rsid w:val="00844864"/>
    <w:rsid w:val="008828F6"/>
    <w:rsid w:val="008952E5"/>
    <w:rsid w:val="008A723B"/>
    <w:rsid w:val="008A7402"/>
    <w:rsid w:val="008B0FE9"/>
    <w:rsid w:val="008B235F"/>
    <w:rsid w:val="00940ADF"/>
    <w:rsid w:val="0094450C"/>
    <w:rsid w:val="00964E0E"/>
    <w:rsid w:val="009748C1"/>
    <w:rsid w:val="0098051F"/>
    <w:rsid w:val="00996E45"/>
    <w:rsid w:val="009A3BA0"/>
    <w:rsid w:val="009A6DD7"/>
    <w:rsid w:val="009B2492"/>
    <w:rsid w:val="009C6907"/>
    <w:rsid w:val="009D1C6F"/>
    <w:rsid w:val="009E048C"/>
    <w:rsid w:val="009E27C6"/>
    <w:rsid w:val="009F540F"/>
    <w:rsid w:val="00A05BA7"/>
    <w:rsid w:val="00A10785"/>
    <w:rsid w:val="00A15CF7"/>
    <w:rsid w:val="00A15DEB"/>
    <w:rsid w:val="00A24793"/>
    <w:rsid w:val="00A25C60"/>
    <w:rsid w:val="00A32CE8"/>
    <w:rsid w:val="00A512BF"/>
    <w:rsid w:val="00A60C2F"/>
    <w:rsid w:val="00A65378"/>
    <w:rsid w:val="00A65935"/>
    <w:rsid w:val="00A75F1F"/>
    <w:rsid w:val="00A81248"/>
    <w:rsid w:val="00A82D56"/>
    <w:rsid w:val="00A97A34"/>
    <w:rsid w:val="00AA4E10"/>
    <w:rsid w:val="00AB167B"/>
    <w:rsid w:val="00AB1B94"/>
    <w:rsid w:val="00AB3FBD"/>
    <w:rsid w:val="00AE0747"/>
    <w:rsid w:val="00AF172C"/>
    <w:rsid w:val="00AF2D0E"/>
    <w:rsid w:val="00B04CE5"/>
    <w:rsid w:val="00B079E9"/>
    <w:rsid w:val="00B31A6B"/>
    <w:rsid w:val="00B348A3"/>
    <w:rsid w:val="00B34BF3"/>
    <w:rsid w:val="00B87229"/>
    <w:rsid w:val="00B875E8"/>
    <w:rsid w:val="00B930D3"/>
    <w:rsid w:val="00B95404"/>
    <w:rsid w:val="00BD1956"/>
    <w:rsid w:val="00BF666A"/>
    <w:rsid w:val="00C13D2B"/>
    <w:rsid w:val="00C16E21"/>
    <w:rsid w:val="00C278C8"/>
    <w:rsid w:val="00C325F7"/>
    <w:rsid w:val="00C66528"/>
    <w:rsid w:val="00C915F0"/>
    <w:rsid w:val="00C97DCD"/>
    <w:rsid w:val="00CA2037"/>
    <w:rsid w:val="00CB1618"/>
    <w:rsid w:val="00CC2FD3"/>
    <w:rsid w:val="00CC60D5"/>
    <w:rsid w:val="00CD37E0"/>
    <w:rsid w:val="00CD3E66"/>
    <w:rsid w:val="00CE2BC0"/>
    <w:rsid w:val="00CF6759"/>
    <w:rsid w:val="00CF785D"/>
    <w:rsid w:val="00D00124"/>
    <w:rsid w:val="00D15A9E"/>
    <w:rsid w:val="00D228E3"/>
    <w:rsid w:val="00D26716"/>
    <w:rsid w:val="00D3365C"/>
    <w:rsid w:val="00D50989"/>
    <w:rsid w:val="00D5370D"/>
    <w:rsid w:val="00D60E59"/>
    <w:rsid w:val="00D644E6"/>
    <w:rsid w:val="00D67495"/>
    <w:rsid w:val="00D70706"/>
    <w:rsid w:val="00D80BF8"/>
    <w:rsid w:val="00DB4C14"/>
    <w:rsid w:val="00DB54F7"/>
    <w:rsid w:val="00DC63CD"/>
    <w:rsid w:val="00DD38C6"/>
    <w:rsid w:val="00DD5AF1"/>
    <w:rsid w:val="00DF318A"/>
    <w:rsid w:val="00E02D3C"/>
    <w:rsid w:val="00E32D20"/>
    <w:rsid w:val="00E52873"/>
    <w:rsid w:val="00E63868"/>
    <w:rsid w:val="00E74F77"/>
    <w:rsid w:val="00E93A42"/>
    <w:rsid w:val="00EA10CE"/>
    <w:rsid w:val="00EB3ED2"/>
    <w:rsid w:val="00EB4104"/>
    <w:rsid w:val="00EB72A9"/>
    <w:rsid w:val="00EB7E85"/>
    <w:rsid w:val="00EC2B19"/>
    <w:rsid w:val="00ED0316"/>
    <w:rsid w:val="00EE5325"/>
    <w:rsid w:val="00EF247A"/>
    <w:rsid w:val="00EF310C"/>
    <w:rsid w:val="00F0049E"/>
    <w:rsid w:val="00F15527"/>
    <w:rsid w:val="00F158A8"/>
    <w:rsid w:val="00F24102"/>
    <w:rsid w:val="00F24C7A"/>
    <w:rsid w:val="00F25AE1"/>
    <w:rsid w:val="00F4404D"/>
    <w:rsid w:val="00F54800"/>
    <w:rsid w:val="00F63838"/>
    <w:rsid w:val="00F6683F"/>
    <w:rsid w:val="00F66E64"/>
    <w:rsid w:val="00F8740C"/>
    <w:rsid w:val="00FA169C"/>
    <w:rsid w:val="00FB65B8"/>
    <w:rsid w:val="00FC49AE"/>
    <w:rsid w:val="00FD2FC3"/>
    <w:rsid w:val="00FE5E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AF8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semiHidden/>
    <w:qFormat/>
    <w:rsid w:val="00433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y\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Jazzy student report.dotx</Template>
  <TotalTime>0</TotalTime>
  <Pages>3</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2024-04-29T17:54:00Z</dcterms:created>
  <dcterms:modified xsi:type="dcterms:W3CDTF">2024-05-11T18:41:00Z</dcterms:modified>
</cp:coreProperties>
</file>